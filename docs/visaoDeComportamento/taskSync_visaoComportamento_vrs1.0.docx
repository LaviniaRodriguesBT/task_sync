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35E2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14:paraId="0585E563" w14:textId="77777777" w:rsidR="006E5425" w:rsidRPr="002C5A42" w:rsidRDefault="00352551">
      <w:pPr>
        <w:pStyle w:val="Ttulo"/>
      </w:pPr>
      <w:r>
        <w:t>Descrição do comportamento de casos de uso</w:t>
      </w:r>
    </w:p>
    <w:sdt>
      <w:sdtPr>
        <w:id w:val="216403978"/>
        <w:placeholder>
          <w:docPart w:val="E914DB9B81AE47DDB5A0D55CB0F3A877"/>
        </w:placeholder>
        <w:date w:fullDate="2024-06-19T00:00:00Z">
          <w:dateFormat w:val="dd/MM/yyyy"/>
          <w:lid w:val="pt-BR"/>
          <w:storeMappedDataAs w:val="dateTime"/>
          <w:calendar w:val="gregorian"/>
        </w:date>
      </w:sdtPr>
      <w:sdtContent>
        <w:p w14:paraId="7CBDC8F9" w14:textId="2E1DBEAB" w:rsidR="006E5425" w:rsidRPr="002C5A42" w:rsidRDefault="00421048">
          <w:pPr>
            <w:pStyle w:val="Subttulo"/>
          </w:pPr>
          <w:r>
            <w:t>19</w:t>
          </w:r>
          <w:r w:rsidR="00352551">
            <w:t>/06/2024</w:t>
          </w:r>
        </w:p>
      </w:sdtContent>
    </w:sdt>
    <w:p w14:paraId="17D3F9A3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3A1C9B63" w14:textId="069FC60F" w:rsidR="00926678" w:rsidRPr="00564B9A" w:rsidRDefault="00421048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1EF24" w14:textId="77777777"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14:paraId="5C4DAE8C" w14:textId="0C0D1D07" w:rsidR="002A5E5F" w:rsidRDefault="002E7314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169885380" w:history="1">
            <w:r w:rsidR="002A5E5F" w:rsidRPr="00F11449">
              <w:rPr>
                <w:rStyle w:val="Hyperlink"/>
                <w:noProof/>
              </w:rPr>
              <w:t>1.</w:t>
            </w:r>
            <w:r w:rsidR="002A5E5F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2A5E5F" w:rsidRPr="00F11449">
              <w:rPr>
                <w:rStyle w:val="Hyperlink"/>
                <w:noProof/>
              </w:rPr>
              <w:t>Caso de Uso Visualizar Pessoas</w:t>
            </w:r>
            <w:r w:rsidR="002A5E5F">
              <w:rPr>
                <w:noProof/>
                <w:webHidden/>
              </w:rPr>
              <w:tab/>
            </w:r>
            <w:r w:rsidR="002A5E5F">
              <w:rPr>
                <w:noProof/>
                <w:webHidden/>
              </w:rPr>
              <w:fldChar w:fldCharType="begin"/>
            </w:r>
            <w:r w:rsidR="002A5E5F">
              <w:rPr>
                <w:noProof/>
                <w:webHidden/>
              </w:rPr>
              <w:instrText xml:space="preserve"> PAGEREF _Toc169885380 \h </w:instrText>
            </w:r>
            <w:r w:rsidR="002A5E5F">
              <w:rPr>
                <w:noProof/>
                <w:webHidden/>
              </w:rPr>
            </w:r>
            <w:r w:rsidR="002A5E5F">
              <w:rPr>
                <w:noProof/>
                <w:webHidden/>
              </w:rPr>
              <w:fldChar w:fldCharType="separate"/>
            </w:r>
            <w:r w:rsidR="002A5E5F">
              <w:rPr>
                <w:noProof/>
                <w:webHidden/>
              </w:rPr>
              <w:t>2</w:t>
            </w:r>
            <w:r w:rsidR="002A5E5F">
              <w:rPr>
                <w:noProof/>
                <w:webHidden/>
              </w:rPr>
              <w:fldChar w:fldCharType="end"/>
            </w:r>
          </w:hyperlink>
        </w:p>
        <w:p w14:paraId="2B2E0D06" w14:textId="1C7BBF05" w:rsidR="002A5E5F" w:rsidRDefault="002A5E5F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5381" w:history="1">
            <w:r w:rsidRPr="00F1144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11449">
              <w:rPr>
                <w:rStyle w:val="Hyperlink"/>
                <w:noProof/>
              </w:rPr>
              <w:t>Caso de Uso Criar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62B1" w14:textId="1F8BB4D3" w:rsidR="002A5E5F" w:rsidRDefault="002A5E5F">
          <w:pPr>
            <w:pStyle w:val="Sumrio2"/>
            <w:tabs>
              <w:tab w:val="left" w:pos="72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5382" w:history="1">
            <w:r w:rsidRPr="00F1144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11449">
              <w:rPr>
                <w:rStyle w:val="Hyperlink"/>
                <w:noProof/>
              </w:rPr>
              <w:t>Caso de Uso Criar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AC98" w14:textId="0FF4ED08"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14:paraId="5EF11C3B" w14:textId="77777777" w:rsidR="00AA4FE2" w:rsidRDefault="00AA4FE2">
      <w:r>
        <w:br w:type="page"/>
      </w:r>
    </w:p>
    <w:p w14:paraId="62D4FB8B" w14:textId="5A985594" w:rsidR="00352551" w:rsidRDefault="00352551" w:rsidP="00EC47E8">
      <w:pPr>
        <w:pStyle w:val="Ttulo2"/>
      </w:pPr>
      <w:bookmarkStart w:id="0" w:name="_Toc169885380"/>
      <w:r>
        <w:lastRenderedPageBreak/>
        <w:t xml:space="preserve">Caso de Uso </w:t>
      </w:r>
      <w:r w:rsidR="002A5E5F">
        <w:t>Visualizar Pessoas</w:t>
      </w:r>
      <w:bookmarkEnd w:id="0"/>
    </w:p>
    <w:p w14:paraId="1FC2E3DB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2A5E5F" w:rsidRPr="00377AB4" w14:paraId="46B7FFEC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12AC12AA" w14:textId="63CF786B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6E54CFE2" w14:textId="52F9A3E5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Visualizar Pessoas</w:t>
            </w:r>
          </w:p>
        </w:tc>
      </w:tr>
      <w:tr w:rsidR="002A5E5F" w:rsidRPr="00377AB4" w14:paraId="61B23CF8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1BE1CD17" w14:textId="0EDE9C92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4085A25A" w14:textId="0118CB17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Visualizar pessoas</w:t>
            </w:r>
          </w:p>
        </w:tc>
      </w:tr>
      <w:tr w:rsidR="002A5E5F" w:rsidRPr="00377AB4" w14:paraId="04FA37F0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0DD9F3FA" w14:textId="71F052CE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D717749" w14:textId="3419D331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Usurio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(</w:t>
            </w:r>
            <w:proofErr w:type="spellStart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)</w:t>
            </w:r>
          </w:p>
        </w:tc>
      </w:tr>
      <w:tr w:rsidR="002A5E5F" w:rsidRPr="00377AB4" w14:paraId="0CD7830D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0E40B4F4" w14:textId="6B5C4FAF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636AA20C" w14:textId="29F5EAC6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Estar logado no sistema como administrador </w:t>
            </w:r>
          </w:p>
        </w:tc>
      </w:tr>
      <w:tr w:rsidR="002A5E5F" w:rsidRPr="00377AB4" w14:paraId="7DE77C4C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42CB3149" w14:textId="5C93A05F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082E93C4" w14:textId="0657CB35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logado e ser carregado a área do administrador</w:t>
            </w:r>
          </w:p>
        </w:tc>
      </w:tr>
      <w:tr w:rsidR="002A5E5F" w:rsidRPr="00377AB4" w14:paraId="089E62F8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3498755B" w14:textId="42ED6D2F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57DB06BD" w14:textId="0D0B985B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</w:p>
        </w:tc>
      </w:tr>
      <w:tr w:rsidR="002A5E5F" w:rsidRPr="00377AB4" w14:paraId="44286703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3F47838F" w14:textId="14BFCD4D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acessa a tela de lista de pessoas cadastradas</w:t>
            </w:r>
          </w:p>
        </w:tc>
        <w:tc>
          <w:tcPr>
            <w:tcW w:w="3842" w:type="dxa"/>
            <w:shd w:val="clear" w:color="auto" w:fill="auto"/>
          </w:tcPr>
          <w:p w14:paraId="358ED905" w14:textId="77777777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</w:p>
        </w:tc>
      </w:tr>
      <w:tr w:rsidR="002A5E5F" w:rsidRPr="00377AB4" w14:paraId="057AB034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5D04C1E5" w14:textId="77777777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</w:p>
        </w:tc>
        <w:tc>
          <w:tcPr>
            <w:tcW w:w="3842" w:type="dxa"/>
            <w:shd w:val="clear" w:color="auto" w:fill="auto"/>
          </w:tcPr>
          <w:p w14:paraId="1A8F45EF" w14:textId="6788C1CE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O sistema fornece a lista de pessoas cadastradas</w:t>
            </w:r>
          </w:p>
        </w:tc>
      </w:tr>
      <w:tr w:rsidR="002A5E5F" w:rsidRPr="00377AB4" w14:paraId="00B1C6E7" w14:textId="77777777" w:rsidTr="002A5E5F">
        <w:trPr>
          <w:jc w:val="center"/>
        </w:trPr>
        <w:tc>
          <w:tcPr>
            <w:tcW w:w="3852" w:type="dxa"/>
            <w:shd w:val="clear" w:color="auto" w:fill="auto"/>
          </w:tcPr>
          <w:p w14:paraId="4EC66E37" w14:textId="397F8523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2A5E5F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visualiza os detalhes das pessoas clicando em seu respectivo nome</w:t>
            </w:r>
          </w:p>
        </w:tc>
        <w:tc>
          <w:tcPr>
            <w:tcW w:w="3842" w:type="dxa"/>
            <w:shd w:val="clear" w:color="auto" w:fill="auto"/>
          </w:tcPr>
          <w:p w14:paraId="2D7F1E15" w14:textId="77777777" w:rsidR="002A5E5F" w:rsidRPr="002A5E5F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</w:pPr>
          </w:p>
        </w:tc>
      </w:tr>
    </w:tbl>
    <w:p w14:paraId="61447B54" w14:textId="77777777" w:rsidR="006A75A7" w:rsidRDefault="006A75A7" w:rsidP="00352551">
      <w:pPr>
        <w:rPr>
          <w:color w:val="5B9BD5" w:themeColor="accent1"/>
          <w:sz w:val="24"/>
        </w:rPr>
      </w:pPr>
    </w:p>
    <w:p w14:paraId="1B3C2C8B" w14:textId="77777777" w:rsidR="006A75A7" w:rsidRDefault="006A75A7" w:rsidP="006A75A7">
      <w:r>
        <w:br w:type="page"/>
      </w:r>
    </w:p>
    <w:p w14:paraId="6E85A0F7" w14:textId="77777777" w:rsidR="00352551" w:rsidRDefault="00352551" w:rsidP="00352551">
      <w:pPr>
        <w:rPr>
          <w:color w:val="5B9BD5" w:themeColor="accent1"/>
          <w:sz w:val="24"/>
        </w:rPr>
      </w:pPr>
    </w:p>
    <w:p w14:paraId="177D2715" w14:textId="2B13E224" w:rsidR="00352551" w:rsidRDefault="00352551" w:rsidP="00352551">
      <w:pPr>
        <w:pStyle w:val="Ttulo2"/>
      </w:pPr>
      <w:bookmarkStart w:id="1" w:name="_Toc169885381"/>
      <w:r>
        <w:t xml:space="preserve">Caso de Uso </w:t>
      </w:r>
      <w:r w:rsidR="002A5E5F">
        <w:t>Criar Evento</w:t>
      </w:r>
      <w:bookmarkEnd w:id="1"/>
    </w:p>
    <w:p w14:paraId="37511424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2A5E5F" w:rsidRPr="00377AB4" w14:paraId="1E037386" w14:textId="77777777" w:rsidTr="002A5E5F">
        <w:tc>
          <w:tcPr>
            <w:tcW w:w="3852" w:type="dxa"/>
            <w:shd w:val="clear" w:color="auto" w:fill="auto"/>
          </w:tcPr>
          <w:p w14:paraId="3C7E75CE" w14:textId="02A5068D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Nome do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caso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5A7A39AC" w14:textId="5F39DB14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Eventos</w:t>
            </w:r>
            <w:proofErr w:type="spellEnd"/>
          </w:p>
        </w:tc>
      </w:tr>
      <w:tr w:rsidR="002A5E5F" w:rsidRPr="00377AB4" w14:paraId="6F71FFEF" w14:textId="77777777" w:rsidTr="002A5E5F">
        <w:tc>
          <w:tcPr>
            <w:tcW w:w="3852" w:type="dxa"/>
            <w:shd w:val="clear" w:color="auto" w:fill="auto"/>
          </w:tcPr>
          <w:p w14:paraId="05738EB6" w14:textId="2D7A5F12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Nome do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Cenário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3D3683FB" w14:textId="2D3C685A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evento</w:t>
            </w:r>
            <w:proofErr w:type="spellEnd"/>
          </w:p>
        </w:tc>
      </w:tr>
      <w:tr w:rsidR="002A5E5F" w:rsidRPr="00377AB4" w14:paraId="09490B58" w14:textId="77777777" w:rsidTr="002A5E5F">
        <w:tc>
          <w:tcPr>
            <w:tcW w:w="3852" w:type="dxa"/>
            <w:shd w:val="clear" w:color="auto" w:fill="auto"/>
          </w:tcPr>
          <w:p w14:paraId="0374662B" w14:textId="0E0BC938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Atores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Envolvidos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23803A4B" w14:textId="4316B649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(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)</w:t>
            </w:r>
          </w:p>
        </w:tc>
      </w:tr>
      <w:tr w:rsidR="002A5E5F" w:rsidRPr="00377AB4" w14:paraId="747DD887" w14:textId="77777777" w:rsidTr="002A5E5F">
        <w:tc>
          <w:tcPr>
            <w:tcW w:w="3852" w:type="dxa"/>
            <w:shd w:val="clear" w:color="auto" w:fill="auto"/>
          </w:tcPr>
          <w:p w14:paraId="5244D601" w14:textId="34053915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Pré-condição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35D2D68E" w14:textId="05A762EE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Estar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logado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como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</w:p>
        </w:tc>
      </w:tr>
      <w:tr w:rsidR="002A5E5F" w:rsidRPr="00377AB4" w14:paraId="069FADD2" w14:textId="77777777" w:rsidTr="002A5E5F">
        <w:tc>
          <w:tcPr>
            <w:tcW w:w="3852" w:type="dxa"/>
            <w:shd w:val="clear" w:color="auto" w:fill="auto"/>
          </w:tcPr>
          <w:p w14:paraId="1AE8B62C" w14:textId="4CB53415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Pós-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condição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6CA164AA" w14:textId="1CC5D77E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logado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e ser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carregado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área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</w:p>
        </w:tc>
      </w:tr>
      <w:tr w:rsidR="002A5E5F" w:rsidRPr="00377AB4" w14:paraId="6FA0DE32" w14:textId="77777777" w:rsidTr="002A5E5F">
        <w:tc>
          <w:tcPr>
            <w:tcW w:w="3852" w:type="dxa"/>
            <w:shd w:val="clear" w:color="auto" w:fill="auto"/>
          </w:tcPr>
          <w:p w14:paraId="36DBFFAC" w14:textId="3708EA0D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30EC2DAC" w14:textId="0075940B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</w:p>
        </w:tc>
      </w:tr>
      <w:tr w:rsidR="002A5E5F" w:rsidRPr="00377AB4" w14:paraId="009A88D3" w14:textId="77777777" w:rsidTr="002A5E5F">
        <w:tc>
          <w:tcPr>
            <w:tcW w:w="3852" w:type="dxa"/>
            <w:shd w:val="clear" w:color="auto" w:fill="auto"/>
          </w:tcPr>
          <w:p w14:paraId="097925A5" w14:textId="26F27EB3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perfil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acessa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tela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criação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eventos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07A5D9A0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A5E5F" w:rsidRPr="00377AB4" w14:paraId="7DE624E6" w14:textId="77777777" w:rsidTr="002A5E5F">
        <w:tc>
          <w:tcPr>
            <w:tcW w:w="3852" w:type="dxa"/>
            <w:shd w:val="clear" w:color="auto" w:fill="auto"/>
          </w:tcPr>
          <w:p w14:paraId="437FB4E2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54B1EB8" w14:textId="79931FEE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fornece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os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campos que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deverão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ser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preenchidos</w:t>
            </w:r>
            <w:proofErr w:type="spellEnd"/>
          </w:p>
        </w:tc>
      </w:tr>
      <w:tr w:rsidR="002A5E5F" w:rsidRPr="00377AB4" w14:paraId="37620500" w14:textId="77777777" w:rsidTr="002A5E5F">
        <w:tc>
          <w:tcPr>
            <w:tcW w:w="3852" w:type="dxa"/>
            <w:shd w:val="clear" w:color="auto" w:fill="auto"/>
          </w:tcPr>
          <w:p w14:paraId="01228445" w14:textId="668ADA8B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perfil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insere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informações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evento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2438F028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A5E5F" w:rsidRPr="00377AB4" w14:paraId="66BE727B" w14:textId="77777777" w:rsidTr="002A5E5F">
        <w:tc>
          <w:tcPr>
            <w:tcW w:w="3852" w:type="dxa"/>
            <w:shd w:val="clear" w:color="auto" w:fill="auto"/>
          </w:tcPr>
          <w:p w14:paraId="4666A781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B34E191" w14:textId="242F1D40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fornece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mensagem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evento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foi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criado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fornece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código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ab/>
            </w:r>
          </w:p>
        </w:tc>
      </w:tr>
    </w:tbl>
    <w:p w14:paraId="333ACDCC" w14:textId="77777777" w:rsidR="006A75A7" w:rsidRDefault="006A75A7" w:rsidP="00352551">
      <w:pPr>
        <w:rPr>
          <w:color w:val="5B9BD5" w:themeColor="accent1"/>
          <w:sz w:val="24"/>
        </w:rPr>
      </w:pPr>
    </w:p>
    <w:p w14:paraId="71F5E146" w14:textId="77777777" w:rsidR="006A75A7" w:rsidRDefault="006A75A7" w:rsidP="006A75A7">
      <w:r>
        <w:br w:type="page"/>
      </w:r>
    </w:p>
    <w:p w14:paraId="00D0364A" w14:textId="32B755B1" w:rsidR="00352551" w:rsidRDefault="00352551" w:rsidP="00352551">
      <w:pPr>
        <w:pStyle w:val="Ttulo2"/>
      </w:pPr>
      <w:bookmarkStart w:id="2" w:name="_Toc169885382"/>
      <w:r>
        <w:lastRenderedPageBreak/>
        <w:t xml:space="preserve">Caso de Uso </w:t>
      </w:r>
      <w:r w:rsidR="002A5E5F">
        <w:t>Criar Atividade</w:t>
      </w:r>
      <w:bookmarkEnd w:id="2"/>
    </w:p>
    <w:p w14:paraId="4EBF7219" w14:textId="77777777" w:rsidR="006A75A7" w:rsidRP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2A5E5F" w:rsidRPr="00377AB4" w14:paraId="6BBEABF8" w14:textId="77777777" w:rsidTr="00A16B20">
        <w:tc>
          <w:tcPr>
            <w:tcW w:w="3852" w:type="dxa"/>
            <w:shd w:val="clear" w:color="auto" w:fill="auto"/>
          </w:tcPr>
          <w:p w14:paraId="21891249" w14:textId="0EC88DEC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Nome do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caso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228F3A5C" w14:textId="55DB43C8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Atividade</w:t>
            </w:r>
            <w:proofErr w:type="spellEnd"/>
          </w:p>
        </w:tc>
      </w:tr>
      <w:tr w:rsidR="002A5E5F" w:rsidRPr="00377AB4" w14:paraId="5FCB0481" w14:textId="77777777" w:rsidTr="00A16B20">
        <w:tc>
          <w:tcPr>
            <w:tcW w:w="3852" w:type="dxa"/>
            <w:shd w:val="clear" w:color="auto" w:fill="auto"/>
          </w:tcPr>
          <w:p w14:paraId="0CD82D0D" w14:textId="5F095373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Nome do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Cenário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5C450B2F" w14:textId="477414AB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atividade</w:t>
            </w:r>
            <w:proofErr w:type="spellEnd"/>
          </w:p>
        </w:tc>
      </w:tr>
      <w:tr w:rsidR="002A5E5F" w:rsidRPr="00377AB4" w14:paraId="23BCC760" w14:textId="77777777" w:rsidTr="00A16B20">
        <w:tc>
          <w:tcPr>
            <w:tcW w:w="3852" w:type="dxa"/>
            <w:shd w:val="clear" w:color="auto" w:fill="auto"/>
          </w:tcPr>
          <w:p w14:paraId="0A78C16D" w14:textId="75D66535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Atores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Envolvidos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55A1300A" w14:textId="370CECC0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(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)</w:t>
            </w:r>
          </w:p>
        </w:tc>
      </w:tr>
      <w:tr w:rsidR="002A5E5F" w:rsidRPr="00377AB4" w14:paraId="64A5ED49" w14:textId="77777777" w:rsidTr="00A16B20">
        <w:tc>
          <w:tcPr>
            <w:tcW w:w="3852" w:type="dxa"/>
            <w:shd w:val="clear" w:color="auto" w:fill="auto"/>
          </w:tcPr>
          <w:p w14:paraId="1C397C41" w14:textId="7DE46588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Pré-condição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64607CF0" w14:textId="3E63476A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Estar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logado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como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</w:p>
        </w:tc>
      </w:tr>
      <w:tr w:rsidR="002A5E5F" w:rsidRPr="00377AB4" w14:paraId="2E8D00BD" w14:textId="77777777" w:rsidTr="00A16B20">
        <w:tc>
          <w:tcPr>
            <w:tcW w:w="3852" w:type="dxa"/>
            <w:shd w:val="clear" w:color="auto" w:fill="auto"/>
          </w:tcPr>
          <w:p w14:paraId="4C8CEB27" w14:textId="77E75D7A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Pós-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condição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552604A5" w14:textId="6FB61EFD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logado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e ser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carregado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área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</w:p>
        </w:tc>
      </w:tr>
      <w:tr w:rsidR="002A5E5F" w:rsidRPr="00377AB4" w14:paraId="00D52F87" w14:textId="77777777" w:rsidTr="00A16B20">
        <w:tc>
          <w:tcPr>
            <w:tcW w:w="3852" w:type="dxa"/>
            <w:shd w:val="clear" w:color="auto" w:fill="auto"/>
          </w:tcPr>
          <w:p w14:paraId="7262217B" w14:textId="1783F062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39AB6F2F" w14:textId="74878BE8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</w:p>
        </w:tc>
      </w:tr>
      <w:tr w:rsidR="002A5E5F" w:rsidRPr="00377AB4" w14:paraId="0A8117F7" w14:textId="77777777" w:rsidTr="00A16B20">
        <w:tc>
          <w:tcPr>
            <w:tcW w:w="3852" w:type="dxa"/>
            <w:shd w:val="clear" w:color="auto" w:fill="auto"/>
          </w:tcPr>
          <w:p w14:paraId="0D8CEC2B" w14:textId="3DF102D6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perfil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acessa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tela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criação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atividades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724CE1D8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A5E5F" w:rsidRPr="00377AB4" w14:paraId="1AF6D8DF" w14:textId="77777777" w:rsidTr="00A16B20">
        <w:tc>
          <w:tcPr>
            <w:tcW w:w="3852" w:type="dxa"/>
            <w:shd w:val="clear" w:color="auto" w:fill="auto"/>
          </w:tcPr>
          <w:p w14:paraId="15811D99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5593945" w14:textId="70D5A101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fornece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o campos que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dev</w:t>
            </w: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ser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preenchido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nome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)</w:t>
            </w:r>
          </w:p>
        </w:tc>
      </w:tr>
      <w:tr w:rsidR="002A5E5F" w:rsidRPr="00377AB4" w14:paraId="60F675D9" w14:textId="77777777" w:rsidTr="00A16B20">
        <w:tc>
          <w:tcPr>
            <w:tcW w:w="3852" w:type="dxa"/>
            <w:shd w:val="clear" w:color="auto" w:fill="auto"/>
          </w:tcPr>
          <w:p w14:paraId="0AEA9D76" w14:textId="7D5408EC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Usuario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perfil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administrador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insere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informaç</w:t>
            </w: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ãode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nome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d</w:t>
            </w: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atividade</w:t>
            </w:r>
            <w:proofErr w:type="spellEnd"/>
          </w:p>
        </w:tc>
        <w:tc>
          <w:tcPr>
            <w:tcW w:w="3842" w:type="dxa"/>
            <w:shd w:val="clear" w:color="auto" w:fill="auto"/>
          </w:tcPr>
          <w:p w14:paraId="65A75F0D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A5E5F" w:rsidRPr="00377AB4" w14:paraId="12296108" w14:textId="77777777" w:rsidTr="00A16B20">
        <w:tc>
          <w:tcPr>
            <w:tcW w:w="3852" w:type="dxa"/>
            <w:shd w:val="clear" w:color="auto" w:fill="auto"/>
          </w:tcPr>
          <w:p w14:paraId="6A13F6E6" w14:textId="77777777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AF3B311" w14:textId="434D98F3" w:rsidR="002A5E5F" w:rsidRPr="00377AB4" w:rsidRDefault="002A5E5F" w:rsidP="002A5E5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sistema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fornece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uma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mensagem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que </w:t>
            </w:r>
            <w:proofErr w:type="gram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atividade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foi</w:t>
            </w:r>
            <w:proofErr w:type="spellEnd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93F29"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criad</w:t>
            </w: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t>a</w:t>
            </w:r>
            <w:proofErr w:type="spellEnd"/>
          </w:p>
        </w:tc>
      </w:tr>
    </w:tbl>
    <w:p w14:paraId="712FF90E" w14:textId="19AE33C2" w:rsidR="006D59CC" w:rsidRDefault="006D59CC" w:rsidP="002A5E5F">
      <w:pPr>
        <w:pStyle w:val="Ttulo2"/>
        <w:numPr>
          <w:ilvl w:val="0"/>
          <w:numId w:val="0"/>
        </w:numPr>
      </w:pPr>
    </w:p>
    <w:p w14:paraId="587293AF" w14:textId="77777777" w:rsidR="00002201" w:rsidRPr="00002201" w:rsidRDefault="00002201" w:rsidP="00002201"/>
    <w:p w14:paraId="3E987552" w14:textId="77777777" w:rsidR="00BB7F5D" w:rsidRPr="00BB7F5D" w:rsidRDefault="00BB7F5D" w:rsidP="00BB7F5D"/>
    <w:p w14:paraId="79D98EF8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2A4ECB89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0F08624D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BE321F5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39A9004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1B93C565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BBC26D2" w14:textId="77777777" w:rsidTr="002F5967">
        <w:tc>
          <w:tcPr>
            <w:tcW w:w="1923" w:type="pct"/>
          </w:tcPr>
          <w:p w14:paraId="4FAFD6B3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7CC69BF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8017A4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C2A0EE6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795BA" w14:textId="77777777" w:rsidR="0045797C" w:rsidRDefault="0045797C">
      <w:pPr>
        <w:spacing w:after="0" w:line="240" w:lineRule="auto"/>
      </w:pPr>
      <w:r>
        <w:separator/>
      </w:r>
    </w:p>
  </w:endnote>
  <w:endnote w:type="continuationSeparator" w:id="0">
    <w:p w14:paraId="1CAEBBAE" w14:textId="77777777" w:rsidR="0045797C" w:rsidRDefault="0045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CB740" w14:textId="77777777" w:rsidR="0045797C" w:rsidRDefault="0045797C">
      <w:pPr>
        <w:spacing w:after="0" w:line="240" w:lineRule="auto"/>
      </w:pPr>
      <w:r>
        <w:separator/>
      </w:r>
    </w:p>
  </w:footnote>
  <w:footnote w:type="continuationSeparator" w:id="0">
    <w:p w14:paraId="19247C69" w14:textId="77777777" w:rsidR="0045797C" w:rsidRDefault="0045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FD3F5" w14:textId="77777777" w:rsidR="006E5425" w:rsidRDefault="00000000">
    <w:pPr>
      <w:pStyle w:val="Cabealho"/>
    </w:pPr>
    <w:r>
      <w:rPr>
        <w:noProof/>
      </w:rPr>
      <w:pict w14:anchorId="4F97F5D6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11.3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14:paraId="13BEF9C6" w14:textId="77777777" w:rsidR="006E5425" w:rsidRDefault="002E7314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6A75A7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476039">
    <w:abstractNumId w:val="0"/>
  </w:num>
  <w:num w:numId="2" w16cid:durableId="554390674">
    <w:abstractNumId w:val="3"/>
  </w:num>
  <w:num w:numId="3" w16cid:durableId="1775830300">
    <w:abstractNumId w:val="3"/>
    <w:lvlOverride w:ilvl="0">
      <w:startOverride w:val="1"/>
    </w:lvlOverride>
  </w:num>
  <w:num w:numId="4" w16cid:durableId="1293514254">
    <w:abstractNumId w:val="1"/>
  </w:num>
  <w:num w:numId="5" w16cid:durableId="1696232606">
    <w:abstractNumId w:val="2"/>
  </w:num>
  <w:num w:numId="6" w16cid:durableId="572861656">
    <w:abstractNumId w:val="1"/>
  </w:num>
  <w:num w:numId="7" w16cid:durableId="2037147090">
    <w:abstractNumId w:val="1"/>
  </w:num>
  <w:num w:numId="8" w16cid:durableId="83434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02201"/>
    <w:rsid w:val="00023088"/>
    <w:rsid w:val="00034250"/>
    <w:rsid w:val="0003774C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124270"/>
    <w:rsid w:val="00141E7E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A5E5F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2551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21048"/>
    <w:rsid w:val="004322E6"/>
    <w:rsid w:val="004360F9"/>
    <w:rsid w:val="00451A14"/>
    <w:rsid w:val="0045797C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5A7"/>
    <w:rsid w:val="006A7E8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4243C"/>
    <w:rsid w:val="00993C21"/>
    <w:rsid w:val="009A3F44"/>
    <w:rsid w:val="009A77A0"/>
    <w:rsid w:val="009E27BD"/>
    <w:rsid w:val="00A04870"/>
    <w:rsid w:val="00A42468"/>
    <w:rsid w:val="00A74AA3"/>
    <w:rsid w:val="00A81859"/>
    <w:rsid w:val="00A82971"/>
    <w:rsid w:val="00A930C5"/>
    <w:rsid w:val="00AA38BC"/>
    <w:rsid w:val="00AA4FE2"/>
    <w:rsid w:val="00AB2C68"/>
    <w:rsid w:val="00AE0791"/>
    <w:rsid w:val="00AF03EB"/>
    <w:rsid w:val="00B13A66"/>
    <w:rsid w:val="00B22CFB"/>
    <w:rsid w:val="00B37E7D"/>
    <w:rsid w:val="00B915D0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77848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23088"/>
    <w:rsid w:val="00096972"/>
    <w:rsid w:val="00175C27"/>
    <w:rsid w:val="00201A50"/>
    <w:rsid w:val="0020562A"/>
    <w:rsid w:val="003033BA"/>
    <w:rsid w:val="003C1E1D"/>
    <w:rsid w:val="004B5554"/>
    <w:rsid w:val="00552229"/>
    <w:rsid w:val="00570693"/>
    <w:rsid w:val="0058662B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DBB497-54AE-4F88-B317-772A572FE2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41</TotalTime>
  <Pages>4</Pages>
  <Words>336</Words>
  <Characters>1820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Michele Cristina</cp:lastModifiedBy>
  <cp:revision>32</cp:revision>
  <dcterms:created xsi:type="dcterms:W3CDTF">2021-03-26T21:13:00Z</dcterms:created>
  <dcterms:modified xsi:type="dcterms:W3CDTF">2024-06-21T21:07:00Z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